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5ADA" w:rsidRPr="002A5E50" w:rsidRDefault="007E0646" w:rsidP="00025ADA">
      <w:pPr>
        <w:pStyle w:val="Contactinfo"/>
      </w:pPr>
      <w:r>
        <w:t>1303 Q ST NW Washington, d.c. 20009</w:t>
      </w:r>
    </w:p>
    <w:p w:rsidR="00025ADA" w:rsidRPr="002A5E50" w:rsidRDefault="008B2032" w:rsidP="00025ADA">
      <w:pPr>
        <w:pStyle w:val="Contactinfo"/>
      </w:pPr>
      <w:r>
        <w:t>Phone: 304-771-</w:t>
      </w:r>
      <w:proofErr w:type="gramStart"/>
      <w:r>
        <w:t>1419  •</w:t>
      </w:r>
      <w:proofErr w:type="gramEnd"/>
      <w:r>
        <w:t xml:space="preserve"> E-mail: colt.k.street@gmail</w:t>
      </w:r>
      <w:r w:rsidR="00025ADA" w:rsidRPr="002A5E50">
        <w:t>.com</w:t>
      </w:r>
    </w:p>
    <w:p w:rsidR="00816890" w:rsidRPr="002A5E50" w:rsidRDefault="008B2032" w:rsidP="00816890">
      <w:pPr>
        <w:pStyle w:val="Name"/>
      </w:pPr>
      <w:r>
        <w:t>Colt Street</w:t>
      </w:r>
    </w:p>
    <w:p w:rsidR="004B5239" w:rsidRPr="002A5E50" w:rsidRDefault="004B5239" w:rsidP="004B5239">
      <w:pPr>
        <w:pStyle w:val="SectionTitle"/>
      </w:pPr>
      <w:r w:rsidRPr="002A5E50">
        <w:t>OBJECTIVE</w:t>
      </w:r>
    </w:p>
    <w:p w:rsidR="004B5239" w:rsidRPr="002A5E50" w:rsidRDefault="008B2032" w:rsidP="004B5239">
      <w:pPr>
        <w:pStyle w:val="Textwiththreetabs"/>
      </w:pPr>
      <w:r>
        <w:t xml:space="preserve">Motivated young programmer with ambition </w:t>
      </w:r>
      <w:r w:rsidR="007426C1">
        <w:t>and team a</w:t>
      </w:r>
      <w:r w:rsidR="007D7C8A">
        <w:t>nd leadership skills. I’ve had 5</w:t>
      </w:r>
      <w:r w:rsidR="007426C1">
        <w:t xml:space="preserve"> years of work experience doing a multitude of different things, including both front end and back end development using a number of languages such as: Javascript, Vaadin, AngularJS, Java, etc. Looking to contribute to a fun, competitive, and stable environment.</w:t>
      </w:r>
    </w:p>
    <w:p w:rsidR="00025ADA" w:rsidRPr="002A5E50" w:rsidRDefault="00025ADA" w:rsidP="00025ADA">
      <w:pPr>
        <w:pStyle w:val="SectionTitle"/>
      </w:pPr>
      <w:r w:rsidRPr="002A5E50">
        <w:t>Education</w:t>
      </w:r>
    </w:p>
    <w:p w:rsidR="00025ADA" w:rsidRPr="002A5E50" w:rsidRDefault="00025ADA" w:rsidP="00025ADA">
      <w:pPr>
        <w:pStyle w:val="Textwiththreetabs"/>
      </w:pPr>
      <w:r w:rsidRPr="002A5E50">
        <w:t>[</w:t>
      </w:r>
      <w:r w:rsidR="008B2032">
        <w:t>2008</w:t>
      </w:r>
      <w:r w:rsidRPr="002A5E50">
        <w:t>] – [</w:t>
      </w:r>
      <w:r w:rsidR="008B2032">
        <w:t>2012]</w:t>
      </w:r>
      <w:r w:rsidR="008B2032">
        <w:tab/>
        <w:t>Wheeling Jesuit University</w:t>
      </w:r>
      <w:r w:rsidR="008B2032">
        <w:tab/>
        <w:t>Wheeling, WV</w:t>
      </w:r>
    </w:p>
    <w:p w:rsidR="00025ADA" w:rsidRPr="002A5E50" w:rsidRDefault="008B2032" w:rsidP="00025ADA">
      <w:pPr>
        <w:pStyle w:val="ItalicExpanded"/>
      </w:pPr>
      <w:r>
        <w:t>Bachelors of Science in Computer Science</w:t>
      </w:r>
    </w:p>
    <w:p w:rsidR="00025ADA" w:rsidRPr="002A5E50" w:rsidRDefault="00025ADA" w:rsidP="00025ADA">
      <w:pPr>
        <w:pStyle w:val="SectionTitle"/>
      </w:pPr>
      <w:r w:rsidRPr="002A5E50">
        <w:t>Work experience</w:t>
      </w:r>
    </w:p>
    <w:p w:rsidR="001C31D4" w:rsidRPr="002A5E50" w:rsidRDefault="001C31D4" w:rsidP="001C31D4">
      <w:pPr>
        <w:pStyle w:val="Textwiththreetabs"/>
      </w:pPr>
      <w:r>
        <w:t>3/30/2015 – present         Deloitte</w:t>
      </w:r>
      <w:r>
        <w:tab/>
        <w:t>Washington, DC</w:t>
      </w:r>
    </w:p>
    <w:p w:rsidR="001C31D4" w:rsidRPr="002A5E50" w:rsidRDefault="001C31D4" w:rsidP="001C31D4">
      <w:pPr>
        <w:pStyle w:val="ItalicExpanded"/>
      </w:pPr>
      <w:r>
        <w:t>Consultant</w:t>
      </w:r>
    </w:p>
    <w:p w:rsidR="001C31D4" w:rsidRPr="002A5E50" w:rsidRDefault="001C31D4" w:rsidP="001C31D4">
      <w:pPr>
        <w:pStyle w:val="Crossbulletlist"/>
      </w:pPr>
      <w:r>
        <w:t>Designed and developed new website for the Defense Health Agency Enterprise Architecture Branch using HTML and Javascript</w:t>
      </w:r>
    </w:p>
    <w:p w:rsidR="001C31D4" w:rsidRPr="002A5E50" w:rsidRDefault="001C31D4" w:rsidP="001C31D4">
      <w:pPr>
        <w:pStyle w:val="Crossbulletlist"/>
      </w:pPr>
      <w:r>
        <w:t>Designed and developed a web application for gathering information and saving it directly to a back end database for use by a reporting tool using AngularJS, Javascript and HTML</w:t>
      </w:r>
    </w:p>
    <w:p w:rsidR="001C31D4" w:rsidRDefault="001C31D4" w:rsidP="001C31D4">
      <w:pPr>
        <w:pStyle w:val="Crossbulletlist"/>
      </w:pPr>
      <w:r>
        <w:t xml:space="preserve">Managed first year team members to make sure their tasks and work </w:t>
      </w:r>
      <w:r w:rsidR="000A4339">
        <w:t>were</w:t>
      </w:r>
      <w:r>
        <w:t xml:space="preserve"> completed and on time</w:t>
      </w:r>
    </w:p>
    <w:p w:rsidR="001C31D4" w:rsidRDefault="001C31D4" w:rsidP="001C31D4">
      <w:pPr>
        <w:pStyle w:val="Crossbulletlist"/>
      </w:pPr>
      <w:r>
        <w:t xml:space="preserve">Designed and developed a </w:t>
      </w:r>
      <w:r w:rsidR="008E5037">
        <w:t xml:space="preserve">lightweight </w:t>
      </w:r>
      <w:r>
        <w:t xml:space="preserve">web application for </w:t>
      </w:r>
      <w:r w:rsidR="008E5037">
        <w:t>monitoring Server logs and processes that retrieves and save</w:t>
      </w:r>
      <w:r w:rsidR="000A4339">
        <w:t>s</w:t>
      </w:r>
      <w:r w:rsidR="008E5037">
        <w:t xml:space="preserve"> to a </w:t>
      </w:r>
      <w:r w:rsidR="000A4339">
        <w:t>My</w:t>
      </w:r>
      <w:r w:rsidR="008E5037">
        <w:t>SQL database</w:t>
      </w:r>
      <w:r w:rsidR="000A4339">
        <w:t xml:space="preserve"> using AngularJS and Angular Material</w:t>
      </w:r>
    </w:p>
    <w:p w:rsidR="00ED48FF" w:rsidRDefault="00ED48FF" w:rsidP="001C31D4">
      <w:pPr>
        <w:pStyle w:val="Crossbulletlist"/>
      </w:pPr>
      <w:r>
        <w:t>Designed and developed a web application reporting tool for showing multiple sets of data in a number of different ways using D3.js</w:t>
      </w:r>
    </w:p>
    <w:p w:rsidR="00025ADA" w:rsidRPr="002A5E50" w:rsidRDefault="0023083C" w:rsidP="00025ADA">
      <w:pPr>
        <w:pStyle w:val="Textwiththreetabs"/>
      </w:pPr>
      <w:r>
        <w:t xml:space="preserve">3/10/2014 – </w:t>
      </w:r>
      <w:r w:rsidR="008B2032">
        <w:t xml:space="preserve">2/6/2015   </w:t>
      </w:r>
      <w:r>
        <w:t xml:space="preserve">     </w:t>
      </w:r>
      <w:r w:rsidR="008B2032">
        <w:t xml:space="preserve"> </w:t>
      </w:r>
      <w:proofErr w:type="spellStart"/>
      <w:r w:rsidR="008B2032">
        <w:t>Perficient</w:t>
      </w:r>
      <w:proofErr w:type="spellEnd"/>
      <w:r>
        <w:t>, Inc.</w:t>
      </w:r>
      <w:r>
        <w:tab/>
        <w:t>Work from Home</w:t>
      </w:r>
    </w:p>
    <w:p w:rsidR="00025ADA" w:rsidRPr="002A5E50" w:rsidRDefault="0023083C" w:rsidP="00025ADA">
      <w:pPr>
        <w:pStyle w:val="ItalicExpanded"/>
      </w:pPr>
      <w:r>
        <w:t>Technical Consultant</w:t>
      </w:r>
    </w:p>
    <w:p w:rsidR="00025ADA" w:rsidRPr="002A5E50" w:rsidRDefault="0023083C" w:rsidP="00025ADA">
      <w:pPr>
        <w:pStyle w:val="Crossbulletlist"/>
      </w:pPr>
      <w:r>
        <w:t>Installation of GSA</w:t>
      </w:r>
      <w:r w:rsidR="00E01650">
        <w:t>(Google Search Appliance)</w:t>
      </w:r>
      <w:r>
        <w:t xml:space="preserve"> into Company’s existing systems</w:t>
      </w:r>
    </w:p>
    <w:p w:rsidR="00025ADA" w:rsidRPr="002A5E50" w:rsidRDefault="001C31D4" w:rsidP="00025ADA">
      <w:pPr>
        <w:pStyle w:val="Crossbulletlist"/>
      </w:pPr>
      <w:r>
        <w:t xml:space="preserve">Installation </w:t>
      </w:r>
      <w:r w:rsidR="0023083C">
        <w:t xml:space="preserve">of </w:t>
      </w:r>
      <w:r w:rsidR="00242C6C">
        <w:t>GSA</w:t>
      </w:r>
      <w:r w:rsidR="00242C6C">
        <w:t xml:space="preserve">(Google </w:t>
      </w:r>
      <w:r w:rsidR="00242C6C">
        <w:t>Search Appliance</w:t>
      </w:r>
      <w:r w:rsidR="00242C6C">
        <w:t xml:space="preserve">)  </w:t>
      </w:r>
      <w:r w:rsidR="0023083C">
        <w:t>Connectors</w:t>
      </w:r>
      <w:r w:rsidR="00242C6C">
        <w:t xml:space="preserve"> </w:t>
      </w:r>
      <w:r w:rsidR="0023083C">
        <w:t>(</w:t>
      </w:r>
      <w:proofErr w:type="spellStart"/>
      <w:r w:rsidR="0023083C">
        <w:t>Sharepoint,LDAP,JIRA</w:t>
      </w:r>
      <w:proofErr w:type="spellEnd"/>
      <w:r w:rsidR="0023083C">
        <w:t>) into Company’s data for public and secure searching</w:t>
      </w:r>
    </w:p>
    <w:p w:rsidR="00025ADA" w:rsidRDefault="0023083C" w:rsidP="00025ADA">
      <w:pPr>
        <w:pStyle w:val="Crossbulletlist"/>
      </w:pPr>
      <w:r>
        <w:t xml:space="preserve">Setup of </w:t>
      </w:r>
      <w:r w:rsidR="00242C6C">
        <w:t>GSA</w:t>
      </w:r>
      <w:r w:rsidR="00242C6C">
        <w:t xml:space="preserve"> </w:t>
      </w:r>
      <w:r w:rsidR="00242C6C">
        <w:t>(Google Search Appliance</w:t>
      </w:r>
      <w:r w:rsidR="00242C6C">
        <w:t xml:space="preserve">) </w:t>
      </w:r>
      <w:r>
        <w:t>Front end UI to customer specifications.</w:t>
      </w:r>
    </w:p>
    <w:p w:rsidR="0023083C" w:rsidRDefault="0023083C" w:rsidP="00025ADA">
      <w:pPr>
        <w:pStyle w:val="Crossbulletlist"/>
      </w:pPr>
      <w:r>
        <w:t>Maintenance and enhancements of GSA and its UI to Company’s specifications</w:t>
      </w:r>
    </w:p>
    <w:p w:rsidR="00641CB0" w:rsidRDefault="00641CB0" w:rsidP="00641CB0">
      <w:pPr>
        <w:pStyle w:val="Crossbulletlist"/>
        <w:numPr>
          <w:ilvl w:val="0"/>
          <w:numId w:val="0"/>
        </w:numPr>
        <w:ind w:left="2790" w:hanging="360"/>
      </w:pPr>
    </w:p>
    <w:p w:rsidR="00641CB0" w:rsidRDefault="00641CB0" w:rsidP="00641CB0">
      <w:pPr>
        <w:pStyle w:val="Crossbulletlist"/>
        <w:numPr>
          <w:ilvl w:val="0"/>
          <w:numId w:val="0"/>
        </w:numPr>
        <w:ind w:left="2790" w:hanging="360"/>
      </w:pPr>
    </w:p>
    <w:p w:rsidR="00641CB0" w:rsidRPr="002A5E50" w:rsidRDefault="00641CB0" w:rsidP="00641CB0">
      <w:pPr>
        <w:pStyle w:val="Crossbulletlist"/>
        <w:numPr>
          <w:ilvl w:val="0"/>
          <w:numId w:val="0"/>
        </w:numPr>
        <w:ind w:left="2790" w:hanging="360"/>
      </w:pPr>
    </w:p>
    <w:p w:rsidR="00025ADA" w:rsidRPr="002A5E50" w:rsidRDefault="0023083C" w:rsidP="00025ADA">
      <w:pPr>
        <w:pStyle w:val="Textwiththreetabs"/>
      </w:pPr>
      <w:r>
        <w:t>07/02/2012 – 02/28/2014        McLane Co.</w:t>
      </w:r>
      <w:r>
        <w:tab/>
        <w:t>Temple</w:t>
      </w:r>
      <w:r w:rsidR="00025ADA" w:rsidRPr="002A5E50">
        <w:t xml:space="preserve">, </w:t>
      </w:r>
      <w:r>
        <w:t>TX</w:t>
      </w:r>
    </w:p>
    <w:p w:rsidR="00025ADA" w:rsidRPr="002A5E50" w:rsidRDefault="0023083C" w:rsidP="00025ADA">
      <w:pPr>
        <w:pStyle w:val="ItalicExpanded"/>
      </w:pPr>
      <w:r>
        <w:t>Programmer</w:t>
      </w:r>
    </w:p>
    <w:p w:rsidR="00025ADA" w:rsidRPr="002A5E50" w:rsidRDefault="0023083C" w:rsidP="00025ADA">
      <w:pPr>
        <w:pStyle w:val="Crossbulletlist"/>
      </w:pPr>
      <w:r>
        <w:t>Participated in a 20 person team doing analysis, design, development, implementation, enhancements</w:t>
      </w:r>
      <w:r w:rsidR="007C6080">
        <w:t>,</w:t>
      </w:r>
      <w:r>
        <w:t xml:space="preserve"> and testing of web applications utilizing Java, J2EE and Vaadin technologies.</w:t>
      </w:r>
    </w:p>
    <w:p w:rsidR="00025ADA" w:rsidRPr="002A5E50" w:rsidRDefault="0023083C" w:rsidP="00025ADA">
      <w:pPr>
        <w:pStyle w:val="Crossbulletlist"/>
      </w:pPr>
      <w:r>
        <w:t>Coded and maintained front-end development of web application screen</w:t>
      </w:r>
    </w:p>
    <w:p w:rsidR="00025ADA" w:rsidRDefault="00C41FE1" w:rsidP="00025ADA">
      <w:pPr>
        <w:pStyle w:val="Crossbulletlist"/>
      </w:pPr>
      <w:r>
        <w:t>Created detailed d</w:t>
      </w:r>
      <w:r w:rsidR="0023083C">
        <w:t>esign specs for new applications</w:t>
      </w:r>
    </w:p>
    <w:p w:rsidR="0023083C" w:rsidRPr="002A5E50" w:rsidRDefault="0023083C" w:rsidP="00AE01B0">
      <w:pPr>
        <w:pStyle w:val="Crossbulletlist"/>
      </w:pPr>
      <w:r>
        <w:t>Converted applications from JSF to Vaadin</w:t>
      </w:r>
    </w:p>
    <w:p w:rsidR="0023083C" w:rsidRPr="002A5E50" w:rsidRDefault="00805565" w:rsidP="0023083C">
      <w:pPr>
        <w:pStyle w:val="Textwiththreetabs"/>
      </w:pPr>
      <w:r>
        <w:t>05/01/2009</w:t>
      </w:r>
      <w:r w:rsidR="0023083C">
        <w:t xml:space="preserve"> – </w:t>
      </w:r>
      <w:r>
        <w:t>08/01/2011(</w:t>
      </w:r>
      <w:proofErr w:type="gramStart"/>
      <w:r>
        <w:t>Summers</w:t>
      </w:r>
      <w:proofErr w:type="gramEnd"/>
      <w:r>
        <w:t>)</w:t>
      </w:r>
      <w:r w:rsidR="0023083C">
        <w:t xml:space="preserve">   Brock Industries</w:t>
      </w:r>
      <w:r w:rsidR="0023083C">
        <w:tab/>
        <w:t>Natrium</w:t>
      </w:r>
      <w:r w:rsidR="0023083C" w:rsidRPr="002A5E50">
        <w:t xml:space="preserve">, </w:t>
      </w:r>
      <w:r w:rsidR="0023083C">
        <w:t>WV</w:t>
      </w:r>
    </w:p>
    <w:p w:rsidR="0023083C" w:rsidRPr="002A5E50" w:rsidRDefault="0023083C" w:rsidP="0023083C">
      <w:pPr>
        <w:pStyle w:val="ItalicExpanded"/>
      </w:pPr>
      <w:r>
        <w:t>Laborer</w:t>
      </w:r>
    </w:p>
    <w:p w:rsidR="0023083C" w:rsidRDefault="00805565" w:rsidP="00805565">
      <w:pPr>
        <w:pStyle w:val="Crossbulletlist"/>
      </w:pPr>
      <w:r>
        <w:t>Worked as a laborer for a contracting company to a chemical plant painting and refurbishing pipes and large tanks.</w:t>
      </w:r>
    </w:p>
    <w:p w:rsidR="00C863AA" w:rsidRDefault="00C863AA" w:rsidP="00C863AA">
      <w:pPr>
        <w:pStyle w:val="Crossbulletlist"/>
        <w:numPr>
          <w:ilvl w:val="0"/>
          <w:numId w:val="0"/>
        </w:numPr>
      </w:pPr>
    </w:p>
    <w:p w:rsidR="00C863AA" w:rsidRPr="002A5E50" w:rsidRDefault="00C863AA" w:rsidP="00C863AA">
      <w:pPr>
        <w:pStyle w:val="SectionTitle"/>
      </w:pPr>
      <w:r>
        <w:t>Languages/tools</w:t>
      </w:r>
    </w:p>
    <w:p w:rsidR="00C863AA" w:rsidRDefault="00C863AA" w:rsidP="00C863AA">
      <w:pPr>
        <w:pStyle w:val="Normalwithleftindent"/>
      </w:pPr>
      <w:r>
        <w:t>Hands on experience: Java EE, Javascript, AngularJS,</w:t>
      </w:r>
      <w:r w:rsidR="007D7C8A">
        <w:t xml:space="preserve"> Angular Material,</w:t>
      </w:r>
      <w:r w:rsidR="00ED48FF">
        <w:t xml:space="preserve"> D3.js, </w:t>
      </w:r>
      <w:r w:rsidR="00242C6C">
        <w:t>Jquery, Vaadin, HTML, CSS, My</w:t>
      </w:r>
      <w:r>
        <w:t>SQL, Eclipse IDE, Microsoft Suite, RAD</w:t>
      </w:r>
      <w:r w:rsidR="00F7314D">
        <w:t>, Spring, Maven</w:t>
      </w:r>
      <w:r w:rsidR="00F67878">
        <w:t>, Hibernate</w:t>
      </w:r>
      <w:bookmarkStart w:id="0" w:name="_GoBack"/>
      <w:bookmarkEnd w:id="0"/>
    </w:p>
    <w:p w:rsidR="00C863AA" w:rsidRPr="002A5E50" w:rsidRDefault="00C863AA" w:rsidP="00C863AA">
      <w:pPr>
        <w:pStyle w:val="Normalwithleftindent"/>
      </w:pPr>
      <w:r>
        <w:br/>
        <w:t>Willing and able to learn new languages!</w:t>
      </w:r>
    </w:p>
    <w:p w:rsidR="00025ADA" w:rsidRPr="002A5E50" w:rsidRDefault="00D34815" w:rsidP="00025ADA">
      <w:pPr>
        <w:pStyle w:val="SectionTitle"/>
      </w:pPr>
      <w:r w:rsidRPr="002A5E50">
        <w:t>References</w:t>
      </w:r>
    </w:p>
    <w:p w:rsidR="00025ADA" w:rsidRPr="002A5E50" w:rsidRDefault="007D7C8A" w:rsidP="00025ADA">
      <w:pPr>
        <w:pStyle w:val="Normalwithleftindent"/>
      </w:pPr>
      <w:r>
        <w:t>Amy Sethi</w:t>
      </w:r>
    </w:p>
    <w:p w:rsidR="007426C1" w:rsidRDefault="007D7C8A" w:rsidP="007426C1">
      <w:pPr>
        <w:pStyle w:val="Normalwithleftindent"/>
      </w:pPr>
      <w:r>
        <w:t>Senior Enterprise Architect</w:t>
      </w:r>
    </w:p>
    <w:p w:rsidR="007D7C8A" w:rsidRDefault="00242C6C" w:rsidP="007426C1">
      <w:pPr>
        <w:pStyle w:val="Normalwithleftindent"/>
      </w:pPr>
      <w:hyperlink r:id="rId5" w:history="1">
        <w:r w:rsidR="007D7C8A">
          <w:rPr>
            <w:rStyle w:val="Hyperlink"/>
          </w:rPr>
          <w:t>ahmi74@gmail.com</w:t>
        </w:r>
      </w:hyperlink>
    </w:p>
    <w:p w:rsidR="007426C1" w:rsidRPr="007D7C8A" w:rsidRDefault="007D7C8A" w:rsidP="007D7C8A">
      <w:pPr>
        <w:ind w:left="1354" w:firstLine="720"/>
        <w:rPr>
          <w:rFonts w:ascii="Calibri" w:hAnsi="Calibri"/>
        </w:rPr>
      </w:pPr>
      <w:r>
        <w:t>703-608-6495</w:t>
      </w:r>
    </w:p>
    <w:p w:rsidR="00025ADA" w:rsidRPr="002A5E50" w:rsidRDefault="0023083C" w:rsidP="00025ADA">
      <w:pPr>
        <w:pStyle w:val="Normalwithleftindent"/>
      </w:pPr>
      <w:r>
        <w:t>Chad Johnson</w:t>
      </w:r>
    </w:p>
    <w:p w:rsidR="009F5577" w:rsidRDefault="00805565" w:rsidP="009F5577">
      <w:pPr>
        <w:pStyle w:val="Normalwithleftindent"/>
      </w:pPr>
      <w:r>
        <w:t>Director</w:t>
      </w:r>
    </w:p>
    <w:p w:rsidR="00805565" w:rsidRDefault="00242C6C" w:rsidP="009F5577">
      <w:pPr>
        <w:pStyle w:val="Normalwithleftindent"/>
      </w:pPr>
      <w:hyperlink r:id="rId6" w:history="1">
        <w:r w:rsidR="00805565" w:rsidRPr="00190958">
          <w:rPr>
            <w:rStyle w:val="Hyperlink"/>
          </w:rPr>
          <w:t>Chad.Johnson@Perficient.com</w:t>
        </w:r>
      </w:hyperlink>
    </w:p>
    <w:p w:rsidR="00805565" w:rsidRDefault="00805565" w:rsidP="009F5577">
      <w:pPr>
        <w:pStyle w:val="Normalwithleftindent"/>
      </w:pPr>
      <w:r>
        <w:t>832-413-2255</w:t>
      </w:r>
    </w:p>
    <w:p w:rsidR="00805565" w:rsidRDefault="00805565" w:rsidP="009F5577">
      <w:pPr>
        <w:pStyle w:val="Normalwithleftindent"/>
      </w:pPr>
    </w:p>
    <w:p w:rsidR="00805565" w:rsidRDefault="00805565" w:rsidP="009F5577">
      <w:pPr>
        <w:pStyle w:val="Normalwithleftindent"/>
      </w:pPr>
      <w:r>
        <w:t>Tammy Lutz</w:t>
      </w:r>
    </w:p>
    <w:p w:rsidR="000B30C3" w:rsidRDefault="000B30C3" w:rsidP="009F5577">
      <w:pPr>
        <w:pStyle w:val="Normalwithleftindent"/>
      </w:pPr>
      <w:r>
        <w:t>Systems Development Manager</w:t>
      </w:r>
    </w:p>
    <w:p w:rsidR="000B30C3" w:rsidRDefault="00242C6C" w:rsidP="009F5577">
      <w:pPr>
        <w:pStyle w:val="Normalwithleftindent"/>
      </w:pPr>
      <w:hyperlink r:id="rId7" w:history="1">
        <w:r w:rsidR="000B30C3" w:rsidRPr="00190958">
          <w:rPr>
            <w:rStyle w:val="Hyperlink"/>
          </w:rPr>
          <w:t>Tammy.Lutz@McLaneco.com</w:t>
        </w:r>
      </w:hyperlink>
    </w:p>
    <w:p w:rsidR="00816890" w:rsidRPr="000B30C3" w:rsidRDefault="000B30C3" w:rsidP="000B30C3">
      <w:pPr>
        <w:pStyle w:val="Normalwithleftindent"/>
      </w:pPr>
      <w:r>
        <w:t>254-742-3662</w:t>
      </w:r>
    </w:p>
    <w:sectPr w:rsidR="00816890" w:rsidRPr="000B30C3" w:rsidSect="00816890">
      <w:pgSz w:w="12240" w:h="15840"/>
      <w:pgMar w:top="1440" w:right="1800" w:bottom="1440" w:left="180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sto MT">
    <w:altName w:val="Cambria Math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FFFFFFF"/>
    <w:lvl w:ilvl="0">
      <w:numFmt w:val="decimal"/>
      <w:pStyle w:val="PersonalInfo"/>
      <w:lvlText w:val="*"/>
      <w:lvlJc w:val="left"/>
    </w:lvl>
  </w:abstractNum>
  <w:abstractNum w:abstractNumId="1" w15:restartNumberingAfterBreak="0">
    <w:nsid w:val="0A9B7E78"/>
    <w:multiLevelType w:val="singleLevel"/>
    <w:tmpl w:val="23643D7C"/>
    <w:lvl w:ilvl="0">
      <w:start w:val="1"/>
      <w:numFmt w:val="none"/>
      <w:lvlText w:val=""/>
      <w:legacy w:legacy="1" w:legacySpace="0" w:legacyIndent="0"/>
      <w:lvlJc w:val="left"/>
    </w:lvl>
  </w:abstractNum>
  <w:abstractNum w:abstractNumId="2" w15:restartNumberingAfterBreak="0">
    <w:nsid w:val="0E480C26"/>
    <w:multiLevelType w:val="singleLevel"/>
    <w:tmpl w:val="8FAEABB4"/>
    <w:lvl w:ilvl="0">
      <w:start w:val="1"/>
      <w:numFmt w:val="none"/>
      <w:lvlText w:val=""/>
      <w:legacy w:legacy="1" w:legacySpace="0" w:legacyIndent="0"/>
      <w:lvlJc w:val="left"/>
    </w:lvl>
  </w:abstractNum>
  <w:abstractNum w:abstractNumId="3" w15:restartNumberingAfterBreak="0">
    <w:nsid w:val="1B762762"/>
    <w:multiLevelType w:val="singleLevel"/>
    <w:tmpl w:val="253AA0FC"/>
    <w:lvl w:ilvl="0">
      <w:start w:val="1"/>
      <w:numFmt w:val="none"/>
      <w:lvlText w:val=""/>
      <w:legacy w:legacy="1" w:legacySpace="0" w:legacyIndent="0"/>
      <w:lvlJc w:val="left"/>
    </w:lvl>
  </w:abstractNum>
  <w:abstractNum w:abstractNumId="4" w15:restartNumberingAfterBreak="0">
    <w:nsid w:val="31C93211"/>
    <w:multiLevelType w:val="singleLevel"/>
    <w:tmpl w:val="0409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5" w15:restartNumberingAfterBreak="0">
    <w:nsid w:val="35E3100B"/>
    <w:multiLevelType w:val="singleLevel"/>
    <w:tmpl w:val="306C03CA"/>
    <w:lvl w:ilvl="0">
      <w:start w:val="1"/>
      <w:numFmt w:val="none"/>
      <w:lvlText w:val=""/>
      <w:legacy w:legacy="1" w:legacySpace="0" w:legacyIndent="0"/>
      <w:lvlJc w:val="left"/>
    </w:lvl>
  </w:abstractNum>
  <w:abstractNum w:abstractNumId="6" w15:restartNumberingAfterBreak="0">
    <w:nsid w:val="40F25895"/>
    <w:multiLevelType w:val="hybridMultilevel"/>
    <w:tmpl w:val="A2226642"/>
    <w:lvl w:ilvl="0" w:tplc="7D2A51E8">
      <w:start w:val="1"/>
      <w:numFmt w:val="bullet"/>
      <w:pStyle w:val="Crossbulletlist"/>
      <w:lvlText w:val="+"/>
      <w:lvlJc w:val="left"/>
      <w:pPr>
        <w:ind w:left="2790" w:hanging="360"/>
      </w:pPr>
      <w:rPr>
        <w:rFonts w:ascii="Calisto MT" w:hAnsi="Calisto MT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</w:abstractNum>
  <w:abstractNum w:abstractNumId="7" w15:restartNumberingAfterBreak="0">
    <w:nsid w:val="519577C6"/>
    <w:multiLevelType w:val="singleLevel"/>
    <w:tmpl w:val="04090011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8" w15:restartNumberingAfterBreak="0">
    <w:nsid w:val="613F7E24"/>
    <w:multiLevelType w:val="singleLevel"/>
    <w:tmpl w:val="F6F000CE"/>
    <w:lvl w:ilvl="0">
      <w:start w:val="1"/>
      <w:numFmt w:val="none"/>
      <w:lvlText w:val=""/>
      <w:legacy w:legacy="1" w:legacySpace="0" w:legacyIndent="0"/>
      <w:lvlJc w:val="left"/>
    </w:lvl>
  </w:abstractNum>
  <w:abstractNum w:abstractNumId="9" w15:restartNumberingAfterBreak="0">
    <w:nsid w:val="66B75600"/>
    <w:multiLevelType w:val="singleLevel"/>
    <w:tmpl w:val="B7F0ED64"/>
    <w:lvl w:ilvl="0">
      <w:start w:val="1"/>
      <w:numFmt w:val="bulle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abstractNum w:abstractNumId="10" w15:restartNumberingAfterBreak="0">
    <w:nsid w:val="6BFD0B66"/>
    <w:multiLevelType w:val="hybridMultilevel"/>
    <w:tmpl w:val="CFF0BFD6"/>
    <w:lvl w:ilvl="0" w:tplc="C160F53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  <w:lvlOverride w:ilvl="0">
      <w:lvl w:ilvl="0">
        <w:start w:val="1"/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3">
    <w:abstractNumId w:val="0"/>
    <w:lvlOverride w:ilvl="0">
      <w:lvl w:ilvl="0">
        <w:start w:val="1"/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4">
    <w:abstractNumId w:val="0"/>
    <w:lvlOverride w:ilvl="0">
      <w:lvl w:ilvl="0">
        <w:start w:val="1"/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5">
    <w:abstractNumId w:val="0"/>
    <w:lvlOverride w:ilvl="0">
      <w:lvl w:ilvl="0">
        <w:start w:val="1"/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6">
    <w:abstractNumId w:val="0"/>
    <w:lvlOverride w:ilvl="0">
      <w:lvl w:ilvl="0">
        <w:start w:val="1"/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7">
    <w:abstractNumId w:val="0"/>
    <w:lvlOverride w:ilvl="0">
      <w:lvl w:ilvl="0">
        <w:start w:val="1"/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8">
    <w:abstractNumId w:val="0"/>
    <w:lvlOverride w:ilvl="0">
      <w:lvl w:ilvl="0">
        <w:start w:val="1"/>
        <w:numFmt w:val="bullet"/>
        <w:pStyle w:val="PersonalInfo"/>
        <w:lvlText w:val=""/>
        <w:lvlJc w:val="left"/>
        <w:pPr>
          <w:tabs>
            <w:tab w:val="num" w:pos="360"/>
          </w:tabs>
          <w:ind w:left="360" w:hanging="360"/>
        </w:pPr>
        <w:rPr>
          <w:rFonts w:ascii="Wingdings" w:hAnsi="Wingdings" w:hint="default"/>
        </w:rPr>
      </w:lvl>
    </w:lvlOverride>
  </w:num>
  <w:num w:numId="9">
    <w:abstractNumId w:val="0"/>
    <w:lvlOverride w:ilvl="0">
      <w:lvl w:ilvl="0">
        <w:start w:val="1"/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0">
    <w:abstractNumId w:val="0"/>
    <w:lvlOverride w:ilvl="0">
      <w:lvl w:ilvl="0">
        <w:start w:val="1"/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1">
    <w:abstractNumId w:val="0"/>
    <w:lvlOverride w:ilvl="0">
      <w:lvl w:ilvl="0">
        <w:start w:val="1"/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2">
    <w:abstractNumId w:val="0"/>
    <w:lvlOverride w:ilvl="0">
      <w:lvl w:ilvl="0">
        <w:start w:val="1"/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3">
    <w:abstractNumId w:val="0"/>
    <w:lvlOverride w:ilvl="0">
      <w:lvl w:ilvl="0">
        <w:start w:val="1"/>
        <w:numFmt w:val="bullet"/>
        <w:pStyle w:val="PersonalInfo"/>
        <w:lvlText w:val=""/>
        <w:legacy w:legacy="1" w:legacySpace="0" w:legacyIndent="245"/>
        <w:lvlJc w:val="left"/>
        <w:pPr>
          <w:ind w:left="245" w:hanging="245"/>
        </w:pPr>
        <w:rPr>
          <w:rFonts w:ascii="Times" w:hAnsi="Times"/>
          <w:sz w:val="12"/>
        </w:rPr>
      </w:lvl>
    </w:lvlOverride>
  </w:num>
  <w:num w:numId="14">
    <w:abstractNumId w:val="0"/>
    <w:lvlOverride w:ilvl="0">
      <w:lvl w:ilvl="0">
        <w:start w:val="1"/>
        <w:numFmt w:val="bullet"/>
        <w:pStyle w:val="PersonalInfo"/>
        <w:lvlText w:val="n"/>
        <w:legacy w:legacy="1" w:legacySpace="0" w:legacyIndent="259"/>
        <w:lvlJc w:val="left"/>
        <w:pPr>
          <w:ind w:left="259" w:hanging="259"/>
        </w:pPr>
        <w:rPr>
          <w:rFonts w:ascii="Tms Rmn" w:hAnsi="Tms Rmn"/>
          <w:sz w:val="16"/>
        </w:rPr>
      </w:lvl>
    </w:lvlOverride>
  </w:num>
  <w:num w:numId="15">
    <w:abstractNumId w:val="0"/>
    <w:lvlOverride w:ilvl="0">
      <w:lvl w:ilvl="0">
        <w:start w:val="1"/>
        <w:numFmt w:val="bullet"/>
        <w:pStyle w:val="PersonalInfo"/>
        <w:lvlText w:val="n"/>
        <w:legacy w:legacy="1" w:legacySpace="0" w:legacyIndent="360"/>
        <w:lvlJc w:val="left"/>
        <w:pPr>
          <w:ind w:left="360" w:hanging="360"/>
        </w:pPr>
        <w:rPr>
          <w:rFonts w:ascii="Tms Rmn" w:hAnsi="Tms Rmn"/>
          <w:sz w:val="12"/>
        </w:rPr>
      </w:lvl>
    </w:lvlOverride>
  </w:num>
  <w:num w:numId="16">
    <w:abstractNumId w:val="0"/>
    <w:lvlOverride w:ilvl="0">
      <w:lvl w:ilvl="0">
        <w:start w:val="1"/>
        <w:numFmt w:val="bullet"/>
        <w:pStyle w:val="PersonalInfo"/>
        <w:lvlText w:val="n"/>
        <w:legacy w:legacy="1" w:legacySpace="0" w:legacyIndent="360"/>
        <w:lvlJc w:val="left"/>
        <w:pPr>
          <w:ind w:left="720" w:hanging="360"/>
        </w:pPr>
        <w:rPr>
          <w:rFonts w:ascii="Tms Rmn" w:hAnsi="Tms Rmn"/>
          <w:sz w:val="12"/>
        </w:rPr>
      </w:lvl>
    </w:lvlOverride>
  </w:num>
  <w:num w:numId="17">
    <w:abstractNumId w:val="0"/>
    <w:lvlOverride w:ilvl="0">
      <w:lvl w:ilvl="0">
        <w:start w:val="1"/>
        <w:numFmt w:val="bullet"/>
        <w:pStyle w:val="PersonalInfo"/>
        <w:lvlText w:val="n"/>
        <w:legacy w:legacy="1" w:legacySpace="0" w:legacyIndent="360"/>
        <w:lvlJc w:val="left"/>
        <w:pPr>
          <w:ind w:left="1080" w:hanging="360"/>
        </w:pPr>
        <w:rPr>
          <w:rFonts w:ascii="Tms Rmn" w:hAnsi="Tms Rmn"/>
          <w:sz w:val="12"/>
        </w:rPr>
      </w:lvl>
    </w:lvlOverride>
  </w:num>
  <w:num w:numId="18">
    <w:abstractNumId w:val="0"/>
    <w:lvlOverride w:ilvl="0">
      <w:lvl w:ilvl="0">
        <w:start w:val="1"/>
        <w:numFmt w:val="bullet"/>
        <w:pStyle w:val="PersonalInfo"/>
        <w:lvlText w:val="n"/>
        <w:legacy w:legacy="1" w:legacySpace="0" w:legacyIndent="360"/>
        <w:lvlJc w:val="left"/>
        <w:pPr>
          <w:ind w:left="1440" w:hanging="360"/>
        </w:pPr>
        <w:rPr>
          <w:rFonts w:ascii="Tms Rmn" w:hAnsi="Tms Rmn"/>
          <w:sz w:val="12"/>
        </w:rPr>
      </w:lvl>
    </w:lvlOverride>
  </w:num>
  <w:num w:numId="19">
    <w:abstractNumId w:val="2"/>
  </w:num>
  <w:num w:numId="20">
    <w:abstractNumId w:val="8"/>
  </w:num>
  <w:num w:numId="21">
    <w:abstractNumId w:val="1"/>
  </w:num>
  <w:num w:numId="22">
    <w:abstractNumId w:val="3"/>
  </w:num>
  <w:num w:numId="23">
    <w:abstractNumId w:val="5"/>
  </w:num>
  <w:num w:numId="24">
    <w:abstractNumId w:val="7"/>
  </w:num>
  <w:num w:numId="25">
    <w:abstractNumId w:val="4"/>
  </w:num>
  <w:num w:numId="26">
    <w:abstractNumId w:val="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720" w:hanging="360"/>
        </w:pPr>
      </w:lvl>
    </w:lvlOverride>
  </w:num>
  <w:num w:numId="27">
    <w:abstractNumId w:val="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28">
    <w:abstractNumId w:val="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440" w:hanging="360"/>
        </w:pPr>
      </w:lvl>
    </w:lvlOverride>
  </w:num>
  <w:num w:numId="29">
    <w:abstractNumId w:val="0"/>
    <w:lvlOverride w:ilvl="0">
      <w:lvl w:ilvl="0">
        <w:start w:val="1"/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Times New Roman" w:hAnsi="Times New Roman" w:hint="default"/>
          <w:sz w:val="12"/>
        </w:rPr>
      </w:lvl>
    </w:lvlOverride>
  </w:num>
  <w:num w:numId="30">
    <w:abstractNumId w:val="10"/>
  </w:num>
  <w:num w:numId="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rawingGridVerticalSpacing w:val="187"/>
  <w:displayHorizontalDrawingGridEvery w:val="2"/>
  <w:noPunctuationKerning/>
  <w:characterSpacingControl w:val="doNotCompress"/>
  <w:compat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iResumeStyle" w:val="2"/>
  </w:docVars>
  <w:rsids>
    <w:rsidRoot w:val="00816890"/>
    <w:rsid w:val="00025ADA"/>
    <w:rsid w:val="000A4339"/>
    <w:rsid w:val="000B30C3"/>
    <w:rsid w:val="000C7865"/>
    <w:rsid w:val="0019194F"/>
    <w:rsid w:val="001C31D4"/>
    <w:rsid w:val="001E2504"/>
    <w:rsid w:val="0023083C"/>
    <w:rsid w:val="00242C6C"/>
    <w:rsid w:val="00252964"/>
    <w:rsid w:val="002A5E50"/>
    <w:rsid w:val="002D15CD"/>
    <w:rsid w:val="002F6E88"/>
    <w:rsid w:val="00345105"/>
    <w:rsid w:val="0036753F"/>
    <w:rsid w:val="003D1337"/>
    <w:rsid w:val="004B5239"/>
    <w:rsid w:val="004C0CCB"/>
    <w:rsid w:val="004F0B71"/>
    <w:rsid w:val="005200D7"/>
    <w:rsid w:val="0052590B"/>
    <w:rsid w:val="0063794C"/>
    <w:rsid w:val="00641CB0"/>
    <w:rsid w:val="007426C1"/>
    <w:rsid w:val="007C6080"/>
    <w:rsid w:val="007D7C8A"/>
    <w:rsid w:val="007E0646"/>
    <w:rsid w:val="00805565"/>
    <w:rsid w:val="00816890"/>
    <w:rsid w:val="008B2032"/>
    <w:rsid w:val="008C5E88"/>
    <w:rsid w:val="008E5037"/>
    <w:rsid w:val="00976726"/>
    <w:rsid w:val="009F5577"/>
    <w:rsid w:val="00A071DD"/>
    <w:rsid w:val="00AD0699"/>
    <w:rsid w:val="00AD3A6B"/>
    <w:rsid w:val="00AE01B0"/>
    <w:rsid w:val="00B313EC"/>
    <w:rsid w:val="00B96660"/>
    <w:rsid w:val="00BC08AB"/>
    <w:rsid w:val="00C41FE1"/>
    <w:rsid w:val="00C863AA"/>
    <w:rsid w:val="00D34815"/>
    <w:rsid w:val="00D50046"/>
    <w:rsid w:val="00D95CF5"/>
    <w:rsid w:val="00DE05E8"/>
    <w:rsid w:val="00E01650"/>
    <w:rsid w:val="00ED48FF"/>
    <w:rsid w:val="00F67878"/>
    <w:rsid w:val="00F731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A28AD803-0D2A-4A7C-BA7F-5A6020031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6660"/>
    <w:pPr>
      <w:jc w:val="both"/>
    </w:pPr>
    <w:rPr>
      <w:rFonts w:ascii="Garamond" w:hAnsi="Garamond"/>
      <w:sz w:val="22"/>
    </w:rPr>
  </w:style>
  <w:style w:type="paragraph" w:styleId="Heading1">
    <w:name w:val="heading 1"/>
    <w:basedOn w:val="HeadingBase"/>
    <w:next w:val="BodyText"/>
    <w:qFormat/>
    <w:rsid w:val="00816890"/>
    <w:pPr>
      <w:ind w:left="-2160"/>
      <w:jc w:val="left"/>
      <w:outlineLvl w:val="0"/>
    </w:pPr>
    <w:rPr>
      <w:spacing w:val="20"/>
      <w:kern w:val="28"/>
      <w:sz w:val="23"/>
    </w:rPr>
  </w:style>
  <w:style w:type="paragraph" w:styleId="Heading2">
    <w:name w:val="heading 2"/>
    <w:basedOn w:val="HeadingBase"/>
    <w:next w:val="BodyText"/>
    <w:qFormat/>
    <w:rsid w:val="00816890"/>
    <w:pPr>
      <w:jc w:val="left"/>
      <w:outlineLvl w:val="1"/>
    </w:pPr>
    <w:rPr>
      <w:spacing w:val="5"/>
      <w:sz w:val="20"/>
    </w:rPr>
  </w:style>
  <w:style w:type="paragraph" w:styleId="Heading3">
    <w:name w:val="heading 3"/>
    <w:basedOn w:val="HeadingBase"/>
    <w:next w:val="BodyText"/>
    <w:qFormat/>
    <w:rsid w:val="00816890"/>
    <w:pPr>
      <w:spacing w:after="220"/>
      <w:jc w:val="left"/>
      <w:outlineLvl w:val="2"/>
    </w:pPr>
    <w:rPr>
      <w:i/>
      <w:spacing w:val="-2"/>
      <w:sz w:val="20"/>
    </w:rPr>
  </w:style>
  <w:style w:type="paragraph" w:styleId="Heading4">
    <w:name w:val="heading 4"/>
    <w:basedOn w:val="HeadingBase"/>
    <w:next w:val="BodyText"/>
    <w:qFormat/>
    <w:rsid w:val="00816890"/>
    <w:pPr>
      <w:spacing w:after="0"/>
      <w:jc w:val="left"/>
      <w:outlineLvl w:val="3"/>
    </w:pPr>
    <w:rPr>
      <w:i/>
      <w:caps w:val="0"/>
      <w:spacing w:val="5"/>
      <w:sz w:val="24"/>
    </w:rPr>
  </w:style>
  <w:style w:type="paragraph" w:styleId="Heading5">
    <w:name w:val="heading 5"/>
    <w:basedOn w:val="HeadingBase"/>
    <w:next w:val="BodyText"/>
    <w:qFormat/>
    <w:rsid w:val="00816890"/>
    <w:pPr>
      <w:spacing w:after="220"/>
      <w:jc w:val="left"/>
      <w:outlineLvl w:val="4"/>
    </w:pPr>
    <w:rPr>
      <w:b/>
      <w:spacing w:val="20"/>
      <w:sz w:val="18"/>
    </w:rPr>
  </w:style>
  <w:style w:type="paragraph" w:styleId="Heading6">
    <w:name w:val="heading 6"/>
    <w:basedOn w:val="Normal"/>
    <w:next w:val="Normal"/>
    <w:qFormat/>
    <w:rsid w:val="00816890"/>
    <w:pPr>
      <w:spacing w:before="240" w:line="240" w:lineRule="atLeast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sponsibilitieslist">
    <w:name w:val="Responsibilities list"/>
    <w:basedOn w:val="BodyText"/>
    <w:rsid w:val="00B96660"/>
    <w:pPr>
      <w:tabs>
        <w:tab w:val="num" w:pos="360"/>
      </w:tabs>
      <w:spacing w:after="60"/>
      <w:ind w:left="528" w:right="244" w:hanging="244"/>
    </w:pPr>
  </w:style>
  <w:style w:type="paragraph" w:styleId="BodyText">
    <w:name w:val="Body Text"/>
    <w:basedOn w:val="Normal"/>
    <w:rsid w:val="00816890"/>
    <w:pPr>
      <w:spacing w:after="220" w:line="240" w:lineRule="atLeast"/>
    </w:pPr>
  </w:style>
  <w:style w:type="character" w:styleId="Hyperlink">
    <w:name w:val="Hyperlink"/>
    <w:uiPriority w:val="99"/>
    <w:unhideWhenUsed/>
    <w:rsid w:val="00D50046"/>
    <w:rPr>
      <w:color w:val="0000FF"/>
      <w:u w:val="single"/>
    </w:rPr>
  </w:style>
  <w:style w:type="paragraph" w:customStyle="1" w:styleId="Contactinfo">
    <w:name w:val="Contact info"/>
    <w:basedOn w:val="Normal"/>
    <w:rsid w:val="00816890"/>
    <w:pPr>
      <w:spacing w:line="160" w:lineRule="atLeast"/>
      <w:jc w:val="center"/>
    </w:pPr>
    <w:rPr>
      <w:caps/>
      <w:spacing w:val="30"/>
      <w:sz w:val="15"/>
    </w:rPr>
  </w:style>
  <w:style w:type="paragraph" w:customStyle="1" w:styleId="CompanyName">
    <w:name w:val="Company Name"/>
    <w:basedOn w:val="Normal"/>
    <w:next w:val="ItalicExpanded"/>
    <w:rsid w:val="00816890"/>
    <w:pPr>
      <w:tabs>
        <w:tab w:val="left" w:pos="1440"/>
        <w:tab w:val="right" w:pos="6480"/>
      </w:tabs>
      <w:spacing w:before="220" w:line="220" w:lineRule="atLeast"/>
      <w:jc w:val="left"/>
    </w:pPr>
  </w:style>
  <w:style w:type="paragraph" w:customStyle="1" w:styleId="Institution">
    <w:name w:val="Institution"/>
    <w:basedOn w:val="Normal"/>
    <w:next w:val="Responsibilitieslist"/>
    <w:rsid w:val="00816890"/>
    <w:pPr>
      <w:tabs>
        <w:tab w:val="left" w:pos="1440"/>
        <w:tab w:val="right" w:pos="6480"/>
      </w:tabs>
      <w:spacing w:before="60" w:line="220" w:lineRule="atLeast"/>
      <w:jc w:val="left"/>
    </w:pPr>
  </w:style>
  <w:style w:type="paragraph" w:customStyle="1" w:styleId="ItalicExpanded">
    <w:name w:val="Italic Expanded"/>
    <w:next w:val="Responsibilitieslist"/>
    <w:rsid w:val="00025ADA"/>
    <w:pPr>
      <w:spacing w:after="80" w:line="220" w:lineRule="atLeast"/>
      <w:ind w:left="2074"/>
    </w:pPr>
    <w:rPr>
      <w:rFonts w:ascii="Garamond" w:hAnsi="Garamond"/>
      <w:i/>
      <w:spacing w:val="16"/>
      <w:sz w:val="23"/>
    </w:rPr>
  </w:style>
  <w:style w:type="paragraph" w:customStyle="1" w:styleId="Name">
    <w:name w:val="Name"/>
    <w:basedOn w:val="Normal"/>
    <w:next w:val="Normal"/>
    <w:rsid w:val="00816890"/>
    <w:pPr>
      <w:spacing w:after="440" w:line="240" w:lineRule="atLeast"/>
      <w:jc w:val="center"/>
    </w:pPr>
    <w:rPr>
      <w:caps/>
      <w:spacing w:val="80"/>
      <w:sz w:val="44"/>
    </w:rPr>
  </w:style>
  <w:style w:type="paragraph" w:customStyle="1" w:styleId="Objective">
    <w:name w:val="Objective"/>
    <w:basedOn w:val="Normal"/>
    <w:next w:val="BodyText"/>
    <w:rsid w:val="00816890"/>
    <w:pPr>
      <w:spacing w:before="60" w:after="220" w:line="220" w:lineRule="atLeast"/>
    </w:pPr>
  </w:style>
  <w:style w:type="paragraph" w:customStyle="1" w:styleId="SectionTitle">
    <w:name w:val="Section Title"/>
    <w:basedOn w:val="Normal"/>
    <w:next w:val="Objective"/>
    <w:rsid w:val="00025ADA"/>
    <w:pPr>
      <w:pBdr>
        <w:bottom w:val="single" w:sz="6" w:space="1" w:color="808080"/>
      </w:pBdr>
      <w:spacing w:before="400" w:line="220" w:lineRule="atLeast"/>
      <w:jc w:val="left"/>
    </w:pPr>
    <w:rPr>
      <w:caps/>
      <w:spacing w:val="15"/>
      <w:sz w:val="20"/>
    </w:rPr>
  </w:style>
  <w:style w:type="paragraph" w:customStyle="1" w:styleId="PersonalInfo">
    <w:name w:val="Personal Info"/>
    <w:basedOn w:val="Responsibilitieslist"/>
    <w:next w:val="Responsibilitieslist"/>
    <w:rsid w:val="00816890"/>
    <w:pPr>
      <w:numPr>
        <w:numId w:val="2"/>
      </w:numPr>
      <w:spacing w:before="220"/>
      <w:ind w:left="245" w:right="0" w:hanging="245"/>
    </w:pPr>
  </w:style>
  <w:style w:type="paragraph" w:customStyle="1" w:styleId="HeadingBase">
    <w:name w:val="Heading Base"/>
    <w:basedOn w:val="BodyText"/>
    <w:next w:val="BodyText"/>
    <w:rsid w:val="00816890"/>
    <w:pPr>
      <w:keepNext/>
      <w:keepLines/>
      <w:spacing w:before="240" w:after="240"/>
    </w:pPr>
    <w:rPr>
      <w:caps/>
    </w:rPr>
  </w:style>
  <w:style w:type="paragraph" w:customStyle="1" w:styleId="HeaderBase">
    <w:name w:val="Header Base"/>
    <w:basedOn w:val="Normal"/>
    <w:rsid w:val="00816890"/>
    <w:pPr>
      <w:spacing w:before="220" w:after="220" w:line="220" w:lineRule="atLeast"/>
      <w:ind w:left="-2160"/>
    </w:pPr>
    <w:rPr>
      <w:caps/>
    </w:rPr>
  </w:style>
  <w:style w:type="paragraph" w:customStyle="1" w:styleId="DocumentLabel">
    <w:name w:val="Document Label"/>
    <w:basedOn w:val="Normal"/>
    <w:next w:val="SectionTitle"/>
    <w:rsid w:val="00816890"/>
    <w:pPr>
      <w:spacing w:after="220"/>
    </w:pPr>
    <w:rPr>
      <w:spacing w:val="-20"/>
      <w:sz w:val="48"/>
    </w:rPr>
  </w:style>
  <w:style w:type="paragraph" w:styleId="Date">
    <w:name w:val="Date"/>
    <w:basedOn w:val="BodyText"/>
    <w:rsid w:val="00816890"/>
    <w:pPr>
      <w:keepNext/>
    </w:pPr>
  </w:style>
  <w:style w:type="paragraph" w:customStyle="1" w:styleId="CityState">
    <w:name w:val="City/State"/>
    <w:basedOn w:val="BodyText"/>
    <w:next w:val="BodyText"/>
    <w:rsid w:val="00816890"/>
    <w:pPr>
      <w:keepNext/>
    </w:pPr>
  </w:style>
  <w:style w:type="character" w:customStyle="1" w:styleId="Lead-inEmphasis">
    <w:name w:val="Lead-in Emphasis"/>
    <w:rsid w:val="00816890"/>
    <w:rPr>
      <w:rFonts w:ascii="Arial Black" w:hAnsi="Arial Black"/>
      <w:spacing w:val="-6"/>
      <w:sz w:val="18"/>
    </w:rPr>
  </w:style>
  <w:style w:type="paragraph" w:styleId="Header">
    <w:name w:val="header"/>
    <w:basedOn w:val="HeaderBase"/>
    <w:rsid w:val="00816890"/>
  </w:style>
  <w:style w:type="paragraph" w:styleId="Footer">
    <w:name w:val="footer"/>
    <w:basedOn w:val="HeaderBase"/>
    <w:rsid w:val="00816890"/>
    <w:pPr>
      <w:tabs>
        <w:tab w:val="right" w:pos="7320"/>
      </w:tabs>
      <w:spacing w:line="240" w:lineRule="atLeast"/>
      <w:ind w:right="-840"/>
      <w:jc w:val="left"/>
    </w:pPr>
  </w:style>
  <w:style w:type="paragraph" w:customStyle="1" w:styleId="SectionSubtitle">
    <w:name w:val="Section Subtitle"/>
    <w:basedOn w:val="SectionTitle"/>
    <w:next w:val="Normal"/>
    <w:rsid w:val="00816890"/>
    <w:rPr>
      <w:i/>
      <w:caps w:val="0"/>
      <w:spacing w:val="10"/>
      <w:sz w:val="24"/>
    </w:rPr>
  </w:style>
  <w:style w:type="character" w:styleId="PageNumber">
    <w:name w:val="page number"/>
    <w:rsid w:val="00816890"/>
    <w:rPr>
      <w:sz w:val="24"/>
    </w:rPr>
  </w:style>
  <w:style w:type="character" w:styleId="Emphasis">
    <w:name w:val="Emphasis"/>
    <w:qFormat/>
    <w:rsid w:val="00816890"/>
    <w:rPr>
      <w:rFonts w:ascii="Garamond" w:hAnsi="Garamond"/>
      <w:caps/>
      <w:spacing w:val="0"/>
      <w:sz w:val="18"/>
    </w:rPr>
  </w:style>
  <w:style w:type="paragraph" w:styleId="BodyTextIndent">
    <w:name w:val="Body Text Indent"/>
    <w:basedOn w:val="BodyText"/>
    <w:rsid w:val="00816890"/>
    <w:pPr>
      <w:ind w:left="720"/>
    </w:pPr>
  </w:style>
  <w:style w:type="character" w:customStyle="1" w:styleId="Job">
    <w:name w:val="Job"/>
    <w:basedOn w:val="DefaultParagraphFont"/>
    <w:rsid w:val="00816890"/>
  </w:style>
  <w:style w:type="paragraph" w:customStyle="1" w:styleId="PersonalData">
    <w:name w:val="Personal Data"/>
    <w:basedOn w:val="BodyText"/>
    <w:rsid w:val="00816890"/>
    <w:pPr>
      <w:spacing w:after="120" w:line="240" w:lineRule="exact"/>
      <w:ind w:left="-1080" w:right="1080"/>
    </w:pPr>
    <w:rPr>
      <w:rFonts w:ascii="Arial" w:hAnsi="Arial"/>
      <w:i/>
    </w:rPr>
  </w:style>
  <w:style w:type="paragraph" w:customStyle="1" w:styleId="CompanyNameOne">
    <w:name w:val="Company Name One"/>
    <w:basedOn w:val="CompanyName"/>
    <w:next w:val="ItalicExpanded"/>
    <w:rsid w:val="00816890"/>
    <w:pPr>
      <w:spacing w:before="60"/>
    </w:pPr>
  </w:style>
  <w:style w:type="paragraph" w:customStyle="1" w:styleId="NoTitle">
    <w:name w:val="No Title"/>
    <w:basedOn w:val="SectionTitle"/>
    <w:rsid w:val="00816890"/>
    <w:pPr>
      <w:pBdr>
        <w:bottom w:val="none" w:sz="0" w:space="0" w:color="auto"/>
      </w:pBdr>
    </w:pPr>
  </w:style>
  <w:style w:type="character" w:customStyle="1" w:styleId="papertitle">
    <w:name w:val="papertitle"/>
    <w:basedOn w:val="DefaultParagraphFont"/>
    <w:rsid w:val="001E2504"/>
  </w:style>
  <w:style w:type="paragraph" w:customStyle="1" w:styleId="References">
    <w:name w:val="References"/>
    <w:basedOn w:val="Objective"/>
    <w:rsid w:val="00B96660"/>
    <w:pPr>
      <w:spacing w:after="120"/>
      <w:ind w:left="482" w:hanging="482"/>
    </w:pPr>
  </w:style>
  <w:style w:type="paragraph" w:customStyle="1" w:styleId="Educationdegree">
    <w:name w:val="Education degree"/>
    <w:basedOn w:val="ItalicExpanded"/>
    <w:qFormat/>
    <w:rsid w:val="00A071DD"/>
  </w:style>
  <w:style w:type="paragraph" w:styleId="NoSpacing">
    <w:name w:val="No Spacing"/>
    <w:uiPriority w:val="1"/>
    <w:qFormat/>
    <w:rsid w:val="00D50046"/>
    <w:rPr>
      <w:rFonts w:ascii="Calibri" w:eastAsia="Calibri" w:hAnsi="Calibri"/>
      <w:sz w:val="22"/>
      <w:szCs w:val="22"/>
    </w:rPr>
  </w:style>
  <w:style w:type="paragraph" w:customStyle="1" w:styleId="Box">
    <w:name w:val="Box"/>
    <w:basedOn w:val="Normal"/>
    <w:qFormat/>
    <w:rsid w:val="00D50046"/>
    <w:pPr>
      <w:spacing w:line="280" w:lineRule="exact"/>
      <w:jc w:val="left"/>
    </w:pPr>
    <w:rPr>
      <w:rFonts w:ascii="Arial" w:eastAsia="Calibri" w:hAnsi="Arial" w:cs="Arial"/>
      <w:color w:val="323232"/>
      <w:sz w:val="20"/>
    </w:rPr>
  </w:style>
  <w:style w:type="paragraph" w:styleId="NormalWeb">
    <w:name w:val="Normal (Web)"/>
    <w:basedOn w:val="Normal"/>
    <w:uiPriority w:val="99"/>
    <w:semiHidden/>
    <w:unhideWhenUsed/>
    <w:rsid w:val="00976726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Textwiththreetabs">
    <w:name w:val="Text with three tabs"/>
    <w:basedOn w:val="CompanyName"/>
    <w:qFormat/>
    <w:rsid w:val="00025ADA"/>
    <w:pPr>
      <w:tabs>
        <w:tab w:val="clear" w:pos="1440"/>
        <w:tab w:val="clear" w:pos="6480"/>
        <w:tab w:val="left" w:pos="3600"/>
        <w:tab w:val="right" w:pos="8640"/>
      </w:tabs>
      <w:ind w:left="2074"/>
    </w:pPr>
  </w:style>
  <w:style w:type="paragraph" w:customStyle="1" w:styleId="Crossbulletlist">
    <w:name w:val="Cross bullet list"/>
    <w:basedOn w:val="Responsibilitieslist"/>
    <w:qFormat/>
    <w:rsid w:val="00025ADA"/>
    <w:pPr>
      <w:numPr>
        <w:numId w:val="31"/>
      </w:numPr>
    </w:pPr>
  </w:style>
  <w:style w:type="paragraph" w:customStyle="1" w:styleId="Normalwithleftindent">
    <w:name w:val="Normal with left indent"/>
    <w:basedOn w:val="Normal"/>
    <w:rsid w:val="00025ADA"/>
    <w:pPr>
      <w:spacing w:before="220"/>
      <w:ind w:left="2074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007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Tammy.Lutz@McLanec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had.Johnson@Perficient.com" TargetMode="External"/><Relationship Id="rId5" Type="http://schemas.openxmlformats.org/officeDocument/2006/relationships/hyperlink" Target="mailto:ahmi74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Resume%20Wizard.wi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Resume Wizard.wiz</Template>
  <TotalTime>40</TotalTime>
  <Pages>2</Pages>
  <Words>443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Street, Colt</cp:lastModifiedBy>
  <cp:revision>17</cp:revision>
  <dcterms:created xsi:type="dcterms:W3CDTF">2015-04-01T19:31:00Z</dcterms:created>
  <dcterms:modified xsi:type="dcterms:W3CDTF">2017-02-01T18:01:00Z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2000091800</vt:i4>
  </property>
  <property fmtid="{D5CDD505-2E9C-101B-9397-08002B2CF9AE}" pid="4" name="LCID">
    <vt:i4>1033</vt:i4>
  </property>
</Properties>
</file>